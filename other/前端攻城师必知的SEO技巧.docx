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B86D1" w14:textId="77777777" w:rsidR="00CF2FD2" w:rsidRDefault="00326C23" w:rsidP="00E8508B">
      <w:pPr>
        <w:pStyle w:val="ab"/>
        <w:rPr>
          <w:rFonts w:hint="eastAsia"/>
        </w:rPr>
      </w:pPr>
      <w:r>
        <w:rPr>
          <w:rFonts w:hint="eastAsia"/>
        </w:rPr>
        <w:t>前端攻城</w:t>
      </w:r>
      <w:r>
        <w:t>师</w:t>
      </w:r>
      <w:r>
        <w:rPr>
          <w:rFonts w:hint="eastAsia"/>
        </w:rPr>
        <w:t>必知的</w:t>
      </w:r>
      <w:r>
        <w:t>SEO技巧</w:t>
      </w:r>
    </w:p>
    <w:p w14:paraId="4B3DDA43" w14:textId="3E3CE7B0" w:rsidR="001B3CA5" w:rsidRDefault="00E53AA7" w:rsidP="001B3CA5">
      <w:pPr>
        <w:pStyle w:val="ad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SEO</w:t>
      </w:r>
      <w:r>
        <w:t>基本介绍</w:t>
      </w:r>
    </w:p>
    <w:p w14:paraId="41911F02" w14:textId="5173C8FD" w:rsidR="001B3CA5" w:rsidRDefault="001B3CA5" w:rsidP="001B3CA5">
      <w:pPr>
        <w:pStyle w:val="af"/>
        <w:numPr>
          <w:ilvl w:val="0"/>
          <w:numId w:val="3"/>
        </w:numPr>
        <w:ind w:firstLineChars="0"/>
      </w:pPr>
      <w:r>
        <w:t>搜索</w:t>
      </w:r>
      <w:r>
        <w:rPr>
          <w:rFonts w:hint="eastAsia"/>
        </w:rPr>
        <w:t>引擎工作原理</w:t>
      </w:r>
    </w:p>
    <w:p w14:paraId="61F27BEF" w14:textId="6246671F" w:rsidR="001B3CA5" w:rsidRDefault="00813AD3" w:rsidP="00C229C8">
      <w:pPr>
        <w:pStyle w:val="af"/>
        <w:numPr>
          <w:ilvl w:val="1"/>
          <w:numId w:val="3"/>
        </w:numPr>
        <w:ind w:firstLineChars="0"/>
      </w:pPr>
      <w:r>
        <w:rPr>
          <w:rFonts w:hint="eastAsia"/>
        </w:rPr>
        <w:t>搜索</w:t>
      </w:r>
      <w:r>
        <w:t>引擎数据库-&gt;</w:t>
      </w:r>
      <w:r w:rsidR="00A03EB3">
        <w:t>网络</w:t>
      </w:r>
      <w:r>
        <w:t>蜘蛛</w:t>
      </w:r>
      <w:r w:rsidR="001D16D1">
        <w:t>-&gt;搜索结果排序</w:t>
      </w:r>
    </w:p>
    <w:p w14:paraId="0FE7D30D" w14:textId="3668030E" w:rsidR="00C439B5" w:rsidRDefault="004B5E31" w:rsidP="005F6B83">
      <w:pPr>
        <w:pStyle w:val="af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SEO简介</w:t>
      </w:r>
      <w:r w:rsidR="00C575DD">
        <w:t>(Search Engine Optimization)</w:t>
      </w:r>
    </w:p>
    <w:p w14:paraId="4F49FCF6" w14:textId="4387C1DF" w:rsidR="005F6B83" w:rsidRDefault="005F6B83" w:rsidP="005F6B83">
      <w:pPr>
        <w:pStyle w:val="af"/>
        <w:numPr>
          <w:ilvl w:val="2"/>
          <w:numId w:val="3"/>
        </w:numPr>
        <w:ind w:firstLineChars="0"/>
      </w:pPr>
      <w:r>
        <w:rPr>
          <w:rFonts w:hint="eastAsia"/>
        </w:rPr>
        <w:t>白帽</w:t>
      </w:r>
      <w:r>
        <w:t>SEO</w:t>
      </w:r>
    </w:p>
    <w:p w14:paraId="39DE1D3F" w14:textId="3CE67560" w:rsidR="00A52E09" w:rsidRDefault="00A52E09" w:rsidP="00A52E09">
      <w:pPr>
        <w:pStyle w:val="af"/>
        <w:numPr>
          <w:ilvl w:val="3"/>
          <w:numId w:val="3"/>
        </w:numPr>
        <w:ind w:firstLineChars="0"/>
      </w:pPr>
      <w:r>
        <w:t>网站标题</w:t>
      </w:r>
      <w:r w:rsidR="00216EDD">
        <w:t>、</w:t>
      </w:r>
      <w:r w:rsidR="00216EDD">
        <w:rPr>
          <w:rFonts w:hint="eastAsia"/>
        </w:rPr>
        <w:t>关键字</w:t>
      </w:r>
      <w:r w:rsidR="00216EDD">
        <w:t>、</w:t>
      </w:r>
      <w:r w:rsidR="00216EDD">
        <w:rPr>
          <w:rFonts w:hint="eastAsia"/>
        </w:rPr>
        <w:t>描述</w:t>
      </w:r>
    </w:p>
    <w:p w14:paraId="4C436BDC" w14:textId="68824969" w:rsidR="00E44ED3" w:rsidRDefault="00E44ED3" w:rsidP="00A52E09">
      <w:pPr>
        <w:pStyle w:val="af"/>
        <w:numPr>
          <w:ilvl w:val="3"/>
          <w:numId w:val="3"/>
        </w:numPr>
        <w:ind w:firstLineChars="0"/>
      </w:pPr>
      <w:r>
        <w:t>网站内容优化</w:t>
      </w:r>
    </w:p>
    <w:p w14:paraId="58AB7961" w14:textId="79494D85" w:rsidR="00AE4C61" w:rsidRDefault="00AE4C61" w:rsidP="00A52E09">
      <w:pPr>
        <w:pStyle w:val="af"/>
        <w:numPr>
          <w:ilvl w:val="3"/>
          <w:numId w:val="3"/>
        </w:numPr>
        <w:ind w:firstLineChars="0"/>
      </w:pPr>
      <w:r>
        <w:t>Robot.txt文件</w:t>
      </w:r>
    </w:p>
    <w:p w14:paraId="1A313C83" w14:textId="73209B29" w:rsidR="00B96049" w:rsidRDefault="00B96049" w:rsidP="00A52E09">
      <w:pPr>
        <w:pStyle w:val="af"/>
        <w:numPr>
          <w:ilvl w:val="3"/>
          <w:numId w:val="3"/>
        </w:numPr>
        <w:ind w:firstLineChars="0"/>
      </w:pPr>
      <w:r>
        <w:t>网站地图</w:t>
      </w:r>
    </w:p>
    <w:p w14:paraId="44ED6782" w14:textId="5250CFEA" w:rsidR="00B96049" w:rsidRDefault="00B96049" w:rsidP="00A52E09">
      <w:pPr>
        <w:pStyle w:val="af"/>
        <w:numPr>
          <w:ilvl w:val="3"/>
          <w:numId w:val="3"/>
        </w:numPr>
        <w:ind w:firstLineChars="0"/>
      </w:pPr>
      <w:r>
        <w:t>增加外链引用</w:t>
      </w:r>
    </w:p>
    <w:p w14:paraId="646B21AF" w14:textId="3569D364" w:rsidR="006E721F" w:rsidRDefault="006E721F" w:rsidP="00A52E09">
      <w:pPr>
        <w:pStyle w:val="af"/>
        <w:numPr>
          <w:ilvl w:val="3"/>
          <w:numId w:val="3"/>
        </w:numPr>
        <w:ind w:firstLineChars="0"/>
      </w:pPr>
      <w:r>
        <w:rPr>
          <w:rFonts w:hint="eastAsia"/>
        </w:rPr>
        <w:t>网站</w:t>
      </w:r>
      <w:r>
        <w:t>结构布局优化&amp;网页代码优化</w:t>
      </w:r>
    </w:p>
    <w:p w14:paraId="1F9953DB" w14:textId="53F6E5F4" w:rsidR="00B7240C" w:rsidRPr="001B3CA5" w:rsidRDefault="006D6342" w:rsidP="005F6B83">
      <w:pPr>
        <w:pStyle w:val="af"/>
        <w:numPr>
          <w:ilvl w:val="2"/>
          <w:numId w:val="3"/>
        </w:numPr>
        <w:ind w:firstLineChars="0"/>
      </w:pPr>
      <w:r>
        <w:t>黑帽SEO</w:t>
      </w:r>
    </w:p>
    <w:p w14:paraId="211BA340" w14:textId="522874A4" w:rsidR="00243F50" w:rsidRDefault="00E53AA7" w:rsidP="00243F50">
      <w:pPr>
        <w:pStyle w:val="ad"/>
        <w:numPr>
          <w:ilvl w:val="0"/>
          <w:numId w:val="2"/>
        </w:numPr>
        <w:rPr>
          <w:rFonts w:hint="eastAsia"/>
        </w:rPr>
      </w:pPr>
      <w:r w:rsidRPr="00E53AA7">
        <w:rPr>
          <w:rFonts w:hint="eastAsia"/>
        </w:rPr>
        <w:t>前端</w:t>
      </w:r>
      <w:r w:rsidRPr="00E53AA7">
        <w:t>攻城师与</w:t>
      </w:r>
      <w:r w:rsidRPr="00E53AA7">
        <w:t>SEO</w:t>
      </w:r>
    </w:p>
    <w:p w14:paraId="750FA558" w14:textId="7C71E339" w:rsidR="00243F50" w:rsidRDefault="00243F50" w:rsidP="00243F50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网站结构</w:t>
      </w:r>
      <w:r>
        <w:t>布局优化</w:t>
      </w:r>
    </w:p>
    <w:p w14:paraId="688AC390" w14:textId="023ADAB9" w:rsidR="00CB0733" w:rsidRDefault="00CA7028" w:rsidP="00CB0733">
      <w:pPr>
        <w:pStyle w:val="af"/>
        <w:numPr>
          <w:ilvl w:val="1"/>
          <w:numId w:val="3"/>
        </w:numPr>
        <w:ind w:firstLineChars="0"/>
      </w:pPr>
      <w:r>
        <w:rPr>
          <w:rFonts w:hint="eastAsia"/>
        </w:rPr>
        <w:t>扁平化</w:t>
      </w:r>
      <w:r>
        <w:t>结构</w:t>
      </w:r>
      <w:r w:rsidR="00574739">
        <w:t>-&gt;</w:t>
      </w:r>
      <w:r w:rsidR="00574739">
        <w:rPr>
          <w:rFonts w:hint="eastAsia"/>
        </w:rPr>
        <w:t>代码越少</w:t>
      </w:r>
      <w:r w:rsidR="00CB0733">
        <w:t>简单明了</w:t>
      </w:r>
    </w:p>
    <w:p w14:paraId="26E592C5" w14:textId="6343B8BE" w:rsidR="00CB0733" w:rsidRDefault="00B9629C" w:rsidP="00CF4DC8">
      <w:pPr>
        <w:pStyle w:val="af"/>
        <w:numPr>
          <w:ilvl w:val="2"/>
          <w:numId w:val="3"/>
        </w:numPr>
        <w:ind w:firstLineChars="0"/>
      </w:pPr>
      <w:r>
        <w:t>控制首页数量</w:t>
      </w:r>
      <w:r w:rsidR="006133B6">
        <w:t>-&gt;中小型企业建议在100</w:t>
      </w:r>
      <w:r w:rsidR="006133B6">
        <w:rPr>
          <w:rFonts w:hint="eastAsia"/>
        </w:rPr>
        <w:t>以内</w:t>
      </w:r>
    </w:p>
    <w:p w14:paraId="4470EC07" w14:textId="3FBDF418" w:rsidR="00407E5F" w:rsidRDefault="00621025" w:rsidP="00CF4DC8">
      <w:pPr>
        <w:pStyle w:val="af"/>
        <w:numPr>
          <w:ilvl w:val="2"/>
          <w:numId w:val="3"/>
        </w:numPr>
        <w:ind w:firstLineChars="0"/>
      </w:pPr>
      <w:r>
        <w:t>扁平化的目录</w:t>
      </w:r>
      <w:r>
        <w:rPr>
          <w:rFonts w:hint="eastAsia"/>
        </w:rPr>
        <w:t>层次</w:t>
      </w:r>
    </w:p>
    <w:p w14:paraId="754A2325" w14:textId="3ACB955F" w:rsidR="00621025" w:rsidRDefault="00856C66" w:rsidP="00CF4DC8">
      <w:pPr>
        <w:pStyle w:val="af"/>
        <w:numPr>
          <w:ilvl w:val="2"/>
          <w:numId w:val="3"/>
        </w:numPr>
        <w:ind w:firstLineChars="0"/>
      </w:pPr>
      <w:r>
        <w:rPr>
          <w:rFonts w:hint="eastAsia"/>
        </w:rPr>
        <w:t>导航</w:t>
      </w:r>
      <w:r>
        <w:t>SEO优化</w:t>
      </w:r>
    </w:p>
    <w:p w14:paraId="6E031FE9" w14:textId="20C02C67" w:rsidR="00696E58" w:rsidRDefault="00696E58" w:rsidP="00CF4DC8">
      <w:pPr>
        <w:pStyle w:val="af"/>
        <w:numPr>
          <w:ilvl w:val="2"/>
          <w:numId w:val="3"/>
        </w:numPr>
        <w:ind w:firstLineChars="0"/>
      </w:pPr>
      <w:r>
        <w:rPr>
          <w:rFonts w:hint="eastAsia"/>
        </w:rPr>
        <w:t>面包屑</w:t>
      </w:r>
      <w:r>
        <w:t>导航</w:t>
      </w:r>
    </w:p>
    <w:p w14:paraId="21A385E4" w14:textId="054818FD" w:rsidR="00FC7D73" w:rsidRDefault="00FC7D73" w:rsidP="00FC7D73">
      <w:pPr>
        <w:pStyle w:val="af"/>
        <w:numPr>
          <w:ilvl w:val="2"/>
          <w:numId w:val="3"/>
        </w:numPr>
        <w:ind w:firstLineChars="0"/>
      </w:pPr>
      <w:r>
        <w:rPr>
          <w:rFonts w:hint="eastAsia"/>
        </w:rPr>
        <w:t>细节</w:t>
      </w:r>
    </w:p>
    <w:p w14:paraId="38270C53" w14:textId="0E75AD1F" w:rsidR="00243F50" w:rsidRDefault="00243F50" w:rsidP="00243F50">
      <w:pPr>
        <w:pStyle w:val="af"/>
        <w:numPr>
          <w:ilvl w:val="0"/>
          <w:numId w:val="3"/>
        </w:numPr>
        <w:ind w:firstLineChars="0"/>
      </w:pPr>
      <w:r>
        <w:t>网页代码优化</w:t>
      </w:r>
    </w:p>
    <w:p w14:paraId="17617902" w14:textId="769C12B2" w:rsidR="00940EEC" w:rsidRDefault="00940EEC" w:rsidP="00940EEC">
      <w:pPr>
        <w:pStyle w:val="af"/>
        <w:numPr>
          <w:ilvl w:val="1"/>
          <w:numId w:val="3"/>
        </w:numPr>
        <w:ind w:firstLineChars="0"/>
      </w:pPr>
      <w:r>
        <w:t>&lt;title&gt;标题</w:t>
      </w:r>
    </w:p>
    <w:p w14:paraId="30BA3D11" w14:textId="7486ED53" w:rsidR="00AF5DC6" w:rsidRDefault="004E3950" w:rsidP="00940EEC">
      <w:pPr>
        <w:pStyle w:val="af"/>
        <w:numPr>
          <w:ilvl w:val="1"/>
          <w:numId w:val="3"/>
        </w:numPr>
        <w:ind w:firstLineChars="0"/>
      </w:pPr>
      <w:r>
        <w:t>&lt;meta keywords&gt;关键词</w:t>
      </w:r>
    </w:p>
    <w:p w14:paraId="774B7D10" w14:textId="1567D82D" w:rsidR="004E3950" w:rsidRDefault="004E3950" w:rsidP="00940EEC">
      <w:pPr>
        <w:pStyle w:val="af"/>
        <w:numPr>
          <w:ilvl w:val="1"/>
          <w:numId w:val="3"/>
        </w:numPr>
        <w:ind w:firstLineChars="0"/>
      </w:pPr>
      <w:r>
        <w:t>&lt;meta description&gt;网页</w:t>
      </w:r>
      <w:r w:rsidR="007A1CDC">
        <w:rPr>
          <w:rFonts w:hint="eastAsia"/>
        </w:rPr>
        <w:t>描述</w:t>
      </w:r>
    </w:p>
    <w:p w14:paraId="2B56BA88" w14:textId="6C36452F" w:rsidR="00BD1D99" w:rsidRDefault="001A3AAA" w:rsidP="00940EEC">
      <w:pPr>
        <w:pStyle w:val="af"/>
        <w:numPr>
          <w:ilvl w:val="1"/>
          <w:numId w:val="3"/>
        </w:numPr>
        <w:ind w:firstLineChars="0"/>
      </w:pPr>
      <w:r>
        <w:t>语</w:t>
      </w:r>
      <w:r>
        <w:rPr>
          <w:rFonts w:hint="eastAsia"/>
        </w:rPr>
        <w:t>义</w:t>
      </w:r>
      <w:r>
        <w:t>话的代码</w:t>
      </w:r>
    </w:p>
    <w:p w14:paraId="41C5133B" w14:textId="08F9FF7D" w:rsidR="00575A2A" w:rsidRDefault="00575A2A" w:rsidP="00575A2A">
      <w:pPr>
        <w:pStyle w:val="af"/>
        <w:numPr>
          <w:ilvl w:val="2"/>
          <w:numId w:val="3"/>
        </w:numPr>
        <w:ind w:firstLineChars="0"/>
      </w:pPr>
      <w:r>
        <w:t>H1~H6标签多用于标题</w:t>
      </w:r>
    </w:p>
    <w:p w14:paraId="79CB00CD" w14:textId="03D30D38" w:rsidR="00575A2A" w:rsidRDefault="00575A2A" w:rsidP="00575A2A">
      <w:pPr>
        <w:pStyle w:val="af"/>
        <w:numPr>
          <w:ilvl w:val="2"/>
          <w:numId w:val="3"/>
        </w:numPr>
        <w:ind w:firstLineChars="0"/>
      </w:pPr>
      <w:r>
        <w:t>UL标签多用于</w:t>
      </w:r>
      <w:r>
        <w:rPr>
          <w:rFonts w:hint="eastAsia"/>
        </w:rPr>
        <w:t>无序</w:t>
      </w:r>
      <w:r>
        <w:t>列表</w:t>
      </w:r>
    </w:p>
    <w:p w14:paraId="52AED17E" w14:textId="4DF7B1BB" w:rsidR="00575A2A" w:rsidRDefault="00D62A3E" w:rsidP="00575A2A">
      <w:pPr>
        <w:pStyle w:val="af"/>
        <w:numPr>
          <w:ilvl w:val="2"/>
          <w:numId w:val="3"/>
        </w:numPr>
        <w:ind w:firstLineChars="0"/>
      </w:pPr>
      <w:r>
        <w:t>OL标签多用于有序列表</w:t>
      </w:r>
    </w:p>
    <w:p w14:paraId="43C72F4C" w14:textId="49FCFFF8" w:rsidR="00D62A3E" w:rsidRDefault="00D62A3E" w:rsidP="00D62A3E">
      <w:pPr>
        <w:pStyle w:val="af"/>
        <w:numPr>
          <w:ilvl w:val="2"/>
          <w:numId w:val="3"/>
        </w:numPr>
        <w:ind w:firstLineChars="0"/>
      </w:pPr>
      <w:r>
        <w:t>DL标签用</w:t>
      </w:r>
      <w:r>
        <w:rPr>
          <w:rFonts w:hint="eastAsia"/>
        </w:rPr>
        <w:t>用于</w:t>
      </w:r>
      <w:r>
        <w:t>定义数据</w:t>
      </w:r>
      <w:r>
        <w:rPr>
          <w:rFonts w:hint="eastAsia"/>
        </w:rPr>
        <w:t>列表</w:t>
      </w:r>
    </w:p>
    <w:p w14:paraId="09F4ACC8" w14:textId="297381CD" w:rsidR="00D62A3E" w:rsidRDefault="00BB2B53" w:rsidP="00D62A3E">
      <w:pPr>
        <w:pStyle w:val="af"/>
        <w:numPr>
          <w:ilvl w:val="2"/>
          <w:numId w:val="3"/>
        </w:numPr>
        <w:ind w:firstLineChars="0"/>
      </w:pPr>
      <w:proofErr w:type="spellStart"/>
      <w:r>
        <w:lastRenderedPageBreak/>
        <w:t>e</w:t>
      </w:r>
      <w:r w:rsidR="00FB07B0">
        <w:t>m,strong</w:t>
      </w:r>
      <w:proofErr w:type="spellEnd"/>
      <w:r w:rsidR="00FB07B0">
        <w:t>表示前调</w:t>
      </w:r>
    </w:p>
    <w:p w14:paraId="2351DE17" w14:textId="77777777" w:rsidR="0013758B" w:rsidRDefault="007F72C7" w:rsidP="00D62A3E">
      <w:pPr>
        <w:pStyle w:val="af"/>
        <w:numPr>
          <w:ilvl w:val="2"/>
          <w:numId w:val="3"/>
        </w:numPr>
        <w:ind w:firstLineChars="0"/>
      </w:pPr>
      <w:r>
        <w:t>&lt;a&gt;标签</w:t>
      </w:r>
      <w:r w:rsidR="00B666DB">
        <w:t xml:space="preserve"> </w:t>
      </w:r>
    </w:p>
    <w:p w14:paraId="2B67923F" w14:textId="77777777" w:rsidR="0013758B" w:rsidRDefault="00B666DB" w:rsidP="0013758B">
      <w:pPr>
        <w:pStyle w:val="af"/>
        <w:numPr>
          <w:ilvl w:val="3"/>
          <w:numId w:val="3"/>
        </w:numPr>
        <w:ind w:firstLineChars="0"/>
      </w:pPr>
      <w:r>
        <w:t>说明</w:t>
      </w:r>
      <w:r w:rsidR="00E552F0">
        <w:t>title</w:t>
      </w:r>
    </w:p>
    <w:p w14:paraId="4FF92BC0" w14:textId="52F702C6" w:rsidR="00BD3008" w:rsidRDefault="00B666DB" w:rsidP="0013758B">
      <w:pPr>
        <w:pStyle w:val="af"/>
        <w:numPr>
          <w:ilvl w:val="3"/>
          <w:numId w:val="3"/>
        </w:numPr>
        <w:ind w:firstLineChars="0"/>
      </w:pPr>
      <w:r>
        <w:rPr>
          <w:rFonts w:hint="eastAsia"/>
        </w:rPr>
        <w:t>并</w:t>
      </w:r>
      <w:r>
        <w:t>加上</w:t>
      </w:r>
      <w:proofErr w:type="spellStart"/>
      <w:r>
        <w:t>rel</w:t>
      </w:r>
      <w:proofErr w:type="spellEnd"/>
      <w:r>
        <w:t>=’</w:t>
      </w:r>
      <w:proofErr w:type="spellStart"/>
      <w:r>
        <w:t>nofllow</w:t>
      </w:r>
      <w:proofErr w:type="spellEnd"/>
      <w:r>
        <w:t>’</w:t>
      </w:r>
      <w:r w:rsidR="0025142C">
        <w:t>，</w:t>
      </w:r>
      <w:r w:rsidR="0025142C">
        <w:rPr>
          <w:rFonts w:hint="eastAsia"/>
        </w:rPr>
        <w:t>它</w:t>
      </w:r>
      <w:r w:rsidR="0025142C">
        <w:t>是告诉</w:t>
      </w:r>
      <w:r w:rsidR="0025142C">
        <w:rPr>
          <w:rFonts w:hint="eastAsia"/>
        </w:rPr>
        <w:t>搜索引擎</w:t>
      </w:r>
      <w:r w:rsidR="0025142C">
        <w:t>，</w:t>
      </w:r>
      <w:r w:rsidR="0025142C">
        <w:rPr>
          <w:rFonts w:hint="eastAsia"/>
        </w:rPr>
        <w:t>不要</w:t>
      </w:r>
      <w:r w:rsidR="0025142C">
        <w:t>将该链接计入权重</w:t>
      </w:r>
      <w:r w:rsidR="00DC5E2A">
        <w:t>。</w:t>
      </w:r>
      <w:r w:rsidR="00DC5E2A">
        <w:rPr>
          <w:rFonts w:hint="eastAsia"/>
        </w:rPr>
        <w:t>因此</w:t>
      </w:r>
      <w:r w:rsidR="00DC5E2A">
        <w:t>多数情况下，</w:t>
      </w:r>
      <w:r w:rsidR="00DC5E2A">
        <w:rPr>
          <w:rFonts w:hint="eastAsia"/>
        </w:rPr>
        <w:t>我们</w:t>
      </w:r>
      <w:r w:rsidR="00DC5E2A">
        <w:t>可以将一些不想传递权重的链接进行</w:t>
      </w:r>
      <w:proofErr w:type="spellStart"/>
      <w:r w:rsidR="00DC5E2A">
        <w:t>nofllow</w:t>
      </w:r>
      <w:proofErr w:type="spellEnd"/>
      <w:r w:rsidR="00DC5E2A">
        <w:t>处理</w:t>
      </w:r>
      <w:r w:rsidR="00722DDD">
        <w:t>。</w:t>
      </w:r>
      <w:r w:rsidR="008B0DE4">
        <w:rPr>
          <w:rFonts w:hint="eastAsia"/>
        </w:rPr>
        <w:t>可以</w:t>
      </w:r>
      <w:r w:rsidR="008B0DE4">
        <w:t>有效的减少蜘蛛爬行的流失</w:t>
      </w:r>
      <w:r w:rsidR="00E270D8">
        <w:t>。</w:t>
      </w:r>
    </w:p>
    <w:p w14:paraId="29669AA5" w14:textId="529288B0" w:rsidR="00D83609" w:rsidRDefault="00077D30" w:rsidP="00D62A3E">
      <w:pPr>
        <w:pStyle w:val="af"/>
        <w:numPr>
          <w:ilvl w:val="2"/>
          <w:numId w:val="3"/>
        </w:numPr>
        <w:ind w:firstLineChars="0"/>
      </w:pPr>
      <w:r>
        <w:t>&lt;</w:t>
      </w:r>
      <w:r w:rsidR="00B52D8E">
        <w:t>h1</w:t>
      </w:r>
      <w:r>
        <w:t>&gt;标签</w:t>
      </w:r>
    </w:p>
    <w:p w14:paraId="02B84CFD" w14:textId="50269331" w:rsidR="00B34FFA" w:rsidRDefault="00B34FFA" w:rsidP="00D62A3E">
      <w:pPr>
        <w:pStyle w:val="af"/>
        <w:numPr>
          <w:ilvl w:val="2"/>
          <w:numId w:val="3"/>
        </w:numPr>
        <w:ind w:firstLineChars="0"/>
      </w:pPr>
      <w:r>
        <w:t>&lt;p&gt;</w:t>
      </w:r>
      <w:r w:rsidR="003D20E1">
        <w:t>标签与&lt;</w:t>
      </w:r>
      <w:proofErr w:type="spellStart"/>
      <w:r w:rsidR="003D20E1">
        <w:t>br</w:t>
      </w:r>
      <w:proofErr w:type="spellEnd"/>
      <w:r w:rsidR="003D20E1">
        <w:t>&gt;</w:t>
      </w:r>
      <w:r w:rsidR="00A42A60">
        <w:t>标签</w:t>
      </w:r>
    </w:p>
    <w:p w14:paraId="04798596" w14:textId="60B576A7" w:rsidR="00CC3D01" w:rsidRDefault="00CC3D01" w:rsidP="00CC3D01">
      <w:pPr>
        <w:pStyle w:val="af"/>
        <w:numPr>
          <w:ilvl w:val="3"/>
          <w:numId w:val="3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t>标签只用于文本</w:t>
      </w:r>
      <w:r w:rsidR="003A73C0">
        <w:rPr>
          <w:rFonts w:hint="eastAsia"/>
        </w:rPr>
        <w:t>段落</w:t>
      </w:r>
      <w:r w:rsidR="003A73C0">
        <w:t>里面换行</w:t>
      </w:r>
    </w:p>
    <w:p w14:paraId="5B1176F7" w14:textId="7FB62D53" w:rsidR="00DE42DA" w:rsidRDefault="00DE42DA" w:rsidP="00DE42DA">
      <w:pPr>
        <w:pStyle w:val="af"/>
        <w:numPr>
          <w:ilvl w:val="2"/>
          <w:numId w:val="3"/>
        </w:numPr>
        <w:ind w:firstLineChars="0"/>
      </w:pPr>
      <w:r>
        <w:t>&lt;</w:t>
      </w:r>
      <w:proofErr w:type="spellStart"/>
      <w:r>
        <w:t>img</w:t>
      </w:r>
      <w:proofErr w:type="spellEnd"/>
      <w:r>
        <w:t>&gt;</w:t>
      </w:r>
      <w:r w:rsidR="00137B26">
        <w:t>标签应使用alt说明</w:t>
      </w:r>
    </w:p>
    <w:p w14:paraId="0C26BC56" w14:textId="46BFB45A" w:rsidR="00EB717D" w:rsidRDefault="006C4859" w:rsidP="00EB717D">
      <w:pPr>
        <w:pStyle w:val="af"/>
        <w:numPr>
          <w:ilvl w:val="2"/>
          <w:numId w:val="3"/>
        </w:numPr>
        <w:ind w:firstLineChars="0"/>
      </w:pPr>
      <w:r>
        <w:t>&lt;strong&gt; &lt;</w:t>
      </w:r>
      <w:proofErr w:type="spellStart"/>
      <w:r>
        <w:t>em</w:t>
      </w:r>
      <w:proofErr w:type="spellEnd"/>
      <w:r>
        <w:t>&gt; 与</w:t>
      </w:r>
      <w:r w:rsidR="0016662B">
        <w:t>&lt;b&gt; &lt;</w:t>
      </w:r>
      <w:proofErr w:type="spellStart"/>
      <w:r w:rsidR="0016662B">
        <w:t>i</w:t>
      </w:r>
      <w:proofErr w:type="spellEnd"/>
      <w:r w:rsidR="0016662B">
        <w:t>&gt;标签</w:t>
      </w:r>
    </w:p>
    <w:p w14:paraId="6F43FF1F" w14:textId="2DD6DFD2" w:rsidR="00425B2C" w:rsidRDefault="00425B2C" w:rsidP="00EB717D">
      <w:pPr>
        <w:pStyle w:val="af"/>
        <w:numPr>
          <w:ilvl w:val="2"/>
          <w:numId w:val="3"/>
        </w:numPr>
        <w:ind w:firstLineChars="0"/>
      </w:pPr>
      <w:r>
        <w:t>重要内容HTML代码放在最前面</w:t>
      </w:r>
    </w:p>
    <w:p w14:paraId="5F2389CA" w14:textId="4F53B073" w:rsidR="00157FFA" w:rsidRDefault="003D63F4" w:rsidP="00EB717D">
      <w:pPr>
        <w:pStyle w:val="af"/>
        <w:numPr>
          <w:ilvl w:val="2"/>
          <w:numId w:val="3"/>
        </w:numPr>
        <w:ind w:firstLineChars="0"/>
      </w:pPr>
      <w:r>
        <w:t>重要内容不要用JS输出</w:t>
      </w:r>
    </w:p>
    <w:p w14:paraId="58A51C78" w14:textId="6663EDBE" w:rsidR="003D63F4" w:rsidRDefault="003D63F4" w:rsidP="00EB717D">
      <w:pPr>
        <w:pStyle w:val="af"/>
        <w:numPr>
          <w:ilvl w:val="2"/>
          <w:numId w:val="3"/>
        </w:numPr>
        <w:ind w:firstLineChars="0"/>
      </w:pPr>
      <w:r>
        <w:rPr>
          <w:rFonts w:hint="eastAsia"/>
        </w:rPr>
        <w:t>尽少</w:t>
      </w:r>
      <w:r>
        <w:t>使用iframe框架</w:t>
      </w:r>
    </w:p>
    <w:p w14:paraId="22A485CA" w14:textId="5D6DCD71" w:rsidR="003D63F4" w:rsidRDefault="00BD558A" w:rsidP="00EB717D">
      <w:pPr>
        <w:pStyle w:val="af"/>
        <w:numPr>
          <w:ilvl w:val="2"/>
          <w:numId w:val="3"/>
        </w:numPr>
        <w:ind w:firstLineChars="0"/>
      </w:pPr>
      <w:r>
        <w:rPr>
          <w:rFonts w:hint="eastAsia"/>
        </w:rPr>
        <w:t>谨慎</w:t>
      </w:r>
      <w:r>
        <w:t>使用</w:t>
      </w:r>
      <w:proofErr w:type="spellStart"/>
      <w:r>
        <w:t>display:none</w:t>
      </w:r>
      <w:proofErr w:type="spellEnd"/>
    </w:p>
    <w:p w14:paraId="4252FAA0" w14:textId="0F39AC7B" w:rsidR="00A636A6" w:rsidRPr="00243F50" w:rsidRDefault="00A636A6" w:rsidP="00EB717D">
      <w:pPr>
        <w:pStyle w:val="af"/>
        <w:numPr>
          <w:ilvl w:val="2"/>
          <w:numId w:val="3"/>
        </w:numPr>
        <w:ind w:firstLineChars="0"/>
      </w:pPr>
      <w:r>
        <w:t>不断</w:t>
      </w:r>
      <w:r>
        <w:rPr>
          <w:rFonts w:hint="eastAsia"/>
        </w:rPr>
        <w:t>精简</w:t>
      </w:r>
      <w:r>
        <w:t>代码</w:t>
      </w:r>
      <w:bookmarkStart w:id="0" w:name="_GoBack"/>
      <w:bookmarkEnd w:id="0"/>
    </w:p>
    <w:p w14:paraId="4AC74D7E" w14:textId="3996FA0D" w:rsidR="00E53AA7" w:rsidRPr="00E53AA7" w:rsidRDefault="00E53AA7" w:rsidP="00E53AA7">
      <w:pPr>
        <w:pStyle w:val="ad"/>
        <w:rPr>
          <w:rFonts w:hint="eastAsia"/>
        </w:rPr>
      </w:pPr>
      <w:r>
        <w:rPr>
          <w:rFonts w:hint="eastAsia"/>
        </w:rPr>
        <w:t>第三章</w:t>
      </w:r>
      <w:r>
        <w:tab/>
      </w:r>
      <w:r>
        <w:rPr>
          <w:rFonts w:hint="eastAsia"/>
        </w:rPr>
        <w:t>实战</w:t>
      </w:r>
      <w:r>
        <w:t>分析</w:t>
      </w:r>
    </w:p>
    <w:sectPr w:rsidR="00E53AA7" w:rsidRPr="00E53AA7" w:rsidSect="00D765D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13FEC" w14:textId="77777777" w:rsidR="005E7804" w:rsidRDefault="005E7804" w:rsidP="00D765D9">
      <w:pPr>
        <w:spacing w:after="0" w:line="240" w:lineRule="auto"/>
      </w:pPr>
      <w:r>
        <w:separator/>
      </w:r>
    </w:p>
  </w:endnote>
  <w:endnote w:type="continuationSeparator" w:id="0">
    <w:p w14:paraId="110AC351" w14:textId="77777777" w:rsidR="005E7804" w:rsidRDefault="005E7804" w:rsidP="00D7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44B44" w14:textId="77777777" w:rsidR="005E7804" w:rsidRDefault="005E7804" w:rsidP="00D765D9">
      <w:pPr>
        <w:spacing w:after="0" w:line="240" w:lineRule="auto"/>
      </w:pPr>
      <w:r>
        <w:separator/>
      </w:r>
    </w:p>
  </w:footnote>
  <w:footnote w:type="continuationSeparator" w:id="0">
    <w:p w14:paraId="05137EFA" w14:textId="77777777" w:rsidR="005E7804" w:rsidRDefault="005E7804" w:rsidP="00D76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A100F"/>
    <w:multiLevelType w:val="hybridMultilevel"/>
    <w:tmpl w:val="B5064958"/>
    <w:lvl w:ilvl="0" w:tplc="D35873C4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FF171F"/>
    <w:multiLevelType w:val="hybridMultilevel"/>
    <w:tmpl w:val="42D8B6D2"/>
    <w:lvl w:ilvl="0" w:tplc="6248CDE4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5E213C"/>
    <w:multiLevelType w:val="hybridMultilevel"/>
    <w:tmpl w:val="E88CD0C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23"/>
    <w:rsid w:val="00077D30"/>
    <w:rsid w:val="000D4A05"/>
    <w:rsid w:val="0013758B"/>
    <w:rsid w:val="00137B26"/>
    <w:rsid w:val="001536D0"/>
    <w:rsid w:val="00157FFA"/>
    <w:rsid w:val="00163BF9"/>
    <w:rsid w:val="00165C27"/>
    <w:rsid w:val="0016662B"/>
    <w:rsid w:val="001A3AAA"/>
    <w:rsid w:val="001B3CA5"/>
    <w:rsid w:val="001D16D1"/>
    <w:rsid w:val="001F314E"/>
    <w:rsid w:val="00216EDD"/>
    <w:rsid w:val="00243F50"/>
    <w:rsid w:val="0025142C"/>
    <w:rsid w:val="00295EEF"/>
    <w:rsid w:val="003239E6"/>
    <w:rsid w:val="00326C23"/>
    <w:rsid w:val="003A73C0"/>
    <w:rsid w:val="003D20E1"/>
    <w:rsid w:val="003D63F4"/>
    <w:rsid w:val="00407E5F"/>
    <w:rsid w:val="00425B2C"/>
    <w:rsid w:val="004B5E31"/>
    <w:rsid w:val="004E3950"/>
    <w:rsid w:val="004F7A68"/>
    <w:rsid w:val="005444A3"/>
    <w:rsid w:val="00557F0B"/>
    <w:rsid w:val="00574739"/>
    <w:rsid w:val="00575A2A"/>
    <w:rsid w:val="00581904"/>
    <w:rsid w:val="005E7804"/>
    <w:rsid w:val="005F3639"/>
    <w:rsid w:val="005F6B83"/>
    <w:rsid w:val="006133B6"/>
    <w:rsid w:val="00621025"/>
    <w:rsid w:val="00696E58"/>
    <w:rsid w:val="006C4859"/>
    <w:rsid w:val="006D6342"/>
    <w:rsid w:val="006E31DB"/>
    <w:rsid w:val="006E721F"/>
    <w:rsid w:val="00700DF5"/>
    <w:rsid w:val="00722DDD"/>
    <w:rsid w:val="007375C1"/>
    <w:rsid w:val="00767AD7"/>
    <w:rsid w:val="007A1CDC"/>
    <w:rsid w:val="007F6B38"/>
    <w:rsid w:val="007F72C7"/>
    <w:rsid w:val="00813AD3"/>
    <w:rsid w:val="00856C66"/>
    <w:rsid w:val="008B0DE4"/>
    <w:rsid w:val="00916A8F"/>
    <w:rsid w:val="00940EEC"/>
    <w:rsid w:val="009D46CE"/>
    <w:rsid w:val="009E21D5"/>
    <w:rsid w:val="00A03EB3"/>
    <w:rsid w:val="00A42A60"/>
    <w:rsid w:val="00A52E09"/>
    <w:rsid w:val="00A636A6"/>
    <w:rsid w:val="00AC34FD"/>
    <w:rsid w:val="00AC421D"/>
    <w:rsid w:val="00AD15DC"/>
    <w:rsid w:val="00AD2BBE"/>
    <w:rsid w:val="00AE4C61"/>
    <w:rsid w:val="00AF59EE"/>
    <w:rsid w:val="00AF5DC6"/>
    <w:rsid w:val="00B0016F"/>
    <w:rsid w:val="00B34FFA"/>
    <w:rsid w:val="00B52D8E"/>
    <w:rsid w:val="00B666DB"/>
    <w:rsid w:val="00B7240C"/>
    <w:rsid w:val="00B96049"/>
    <w:rsid w:val="00B9629C"/>
    <w:rsid w:val="00BB2B53"/>
    <w:rsid w:val="00BD1D99"/>
    <w:rsid w:val="00BD3008"/>
    <w:rsid w:val="00BD558A"/>
    <w:rsid w:val="00C0394F"/>
    <w:rsid w:val="00C229C8"/>
    <w:rsid w:val="00C439B5"/>
    <w:rsid w:val="00C575DD"/>
    <w:rsid w:val="00CA7028"/>
    <w:rsid w:val="00CB0733"/>
    <w:rsid w:val="00CC3D01"/>
    <w:rsid w:val="00CF4DC8"/>
    <w:rsid w:val="00D53039"/>
    <w:rsid w:val="00D62A3E"/>
    <w:rsid w:val="00D677DF"/>
    <w:rsid w:val="00D765D9"/>
    <w:rsid w:val="00D83609"/>
    <w:rsid w:val="00DC5E2A"/>
    <w:rsid w:val="00DE42DA"/>
    <w:rsid w:val="00DF62BE"/>
    <w:rsid w:val="00E1452D"/>
    <w:rsid w:val="00E2479A"/>
    <w:rsid w:val="00E270D8"/>
    <w:rsid w:val="00E44ED3"/>
    <w:rsid w:val="00E53AA7"/>
    <w:rsid w:val="00E552F0"/>
    <w:rsid w:val="00E8508B"/>
    <w:rsid w:val="00EB717D"/>
    <w:rsid w:val="00F00D7E"/>
    <w:rsid w:val="00F86ACC"/>
    <w:rsid w:val="00FB07B0"/>
    <w:rsid w:val="00FC1E16"/>
    <w:rsid w:val="00FC6193"/>
    <w:rsid w:val="00FC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3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6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笔记正文"/>
    <w:basedOn w:val="a"/>
    <w:qFormat/>
    <w:rsid w:val="00AD15DC"/>
    <w:rPr>
      <w:rFonts w:eastAsia="SimSun"/>
    </w:rPr>
  </w:style>
  <w:style w:type="character" w:customStyle="1" w:styleId="10">
    <w:name w:val="标题 1字符"/>
    <w:basedOn w:val="a0"/>
    <w:link w:val="1"/>
    <w:uiPriority w:val="9"/>
    <w:rsid w:val="00D765D9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D765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D765D9"/>
    <w:pPr>
      <w:spacing w:before="120"/>
      <w:jc w:val="left"/>
    </w:pPr>
    <w:rPr>
      <w:rFonts w:eastAsiaTheme="minorHAnsi"/>
      <w:b/>
    </w:rPr>
  </w:style>
  <w:style w:type="paragraph" w:styleId="2">
    <w:name w:val="toc 2"/>
    <w:basedOn w:val="a"/>
    <w:next w:val="a"/>
    <w:autoRedefine/>
    <w:uiPriority w:val="39"/>
    <w:semiHidden/>
    <w:unhideWhenUsed/>
    <w:rsid w:val="00D765D9"/>
    <w:pPr>
      <w:ind w:left="240"/>
      <w:jc w:val="left"/>
    </w:pPr>
    <w:rPr>
      <w:rFonts w:eastAsia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765D9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765D9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765D9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765D9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765D9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765D9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765D9"/>
    <w:pPr>
      <w:ind w:left="1920"/>
      <w:jc w:val="left"/>
    </w:pPr>
    <w:rPr>
      <w:rFonts w:eastAsiaTheme="minorHAnsi"/>
      <w:sz w:val="20"/>
      <w:szCs w:val="20"/>
    </w:rPr>
  </w:style>
  <w:style w:type="paragraph" w:styleId="a5">
    <w:name w:val="footnote text"/>
    <w:basedOn w:val="a"/>
    <w:link w:val="a6"/>
    <w:uiPriority w:val="99"/>
    <w:unhideWhenUsed/>
    <w:rsid w:val="00D765D9"/>
    <w:pPr>
      <w:snapToGrid w:val="0"/>
      <w:jc w:val="left"/>
    </w:pPr>
    <w:rPr>
      <w:sz w:val="18"/>
      <w:szCs w:val="18"/>
    </w:rPr>
  </w:style>
  <w:style w:type="character" w:customStyle="1" w:styleId="a6">
    <w:name w:val="脚注文本字符"/>
    <w:basedOn w:val="a0"/>
    <w:link w:val="a5"/>
    <w:uiPriority w:val="99"/>
    <w:rsid w:val="00D765D9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D765D9"/>
    <w:rPr>
      <w:vertAlign w:val="superscript"/>
    </w:rPr>
  </w:style>
  <w:style w:type="paragraph" w:styleId="a8">
    <w:name w:val="Revision"/>
    <w:hidden/>
    <w:uiPriority w:val="99"/>
    <w:semiHidden/>
    <w:rsid w:val="00D765D9"/>
  </w:style>
  <w:style w:type="paragraph" w:styleId="a9">
    <w:name w:val="Document Map"/>
    <w:basedOn w:val="a"/>
    <w:link w:val="aa"/>
    <w:uiPriority w:val="99"/>
    <w:semiHidden/>
    <w:unhideWhenUsed/>
    <w:rsid w:val="00D765D9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D765D9"/>
    <w:rPr>
      <w:rFonts w:ascii="宋体" w:eastAsia="宋体"/>
    </w:rPr>
  </w:style>
  <w:style w:type="paragraph" w:styleId="ab">
    <w:name w:val="Title"/>
    <w:basedOn w:val="a"/>
    <w:next w:val="a"/>
    <w:link w:val="ac"/>
    <w:uiPriority w:val="10"/>
    <w:qFormat/>
    <w:rsid w:val="00D765D9"/>
    <w:pPr>
      <w:spacing w:before="240" w:after="60" w:line="240" w:lineRule="auto"/>
      <w:jc w:val="center"/>
      <w:outlineLvl w:val="0"/>
    </w:pPr>
    <w:rPr>
      <w:rFonts w:ascii="SimSun" w:eastAsia="SimSun" w:hAnsi="SimSun" w:cstheme="majorBidi"/>
      <w:b/>
      <w:bCs/>
      <w:sz w:val="52"/>
      <w:szCs w:val="52"/>
    </w:rPr>
  </w:style>
  <w:style w:type="character" w:customStyle="1" w:styleId="ac">
    <w:name w:val="标题字符"/>
    <w:basedOn w:val="a0"/>
    <w:link w:val="ab"/>
    <w:uiPriority w:val="10"/>
    <w:rsid w:val="00D765D9"/>
    <w:rPr>
      <w:rFonts w:ascii="SimSun" w:eastAsia="SimSun" w:hAnsi="SimSun" w:cstheme="majorBidi"/>
      <w:b/>
      <w:bCs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D765D9"/>
    <w:pPr>
      <w:spacing w:before="240" w:after="60" w:line="240" w:lineRule="exact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e">
    <w:name w:val="副标题字符"/>
    <w:basedOn w:val="a0"/>
    <w:link w:val="ad"/>
    <w:uiPriority w:val="11"/>
    <w:rsid w:val="00D765D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List Paragraph"/>
    <w:basedOn w:val="a"/>
    <w:uiPriority w:val="34"/>
    <w:qFormat/>
    <w:rsid w:val="00E53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eterxu/Library/Group%20Containers/UBF8T346G9.Office/User%20Content.localized/Templates.localized/&#33258;&#23450;&#20041;&#31508;&#357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DA790A-91FB-024B-9BED-FCE7A148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自定义笔记.dotx</Template>
  <TotalTime>18</TotalTime>
  <Pages>2</Pages>
  <Words>93</Words>
  <Characters>536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前端攻城师必知的SEO技巧</vt:lpstr>
      <vt:lpstr>    SEO基本介绍</vt:lpstr>
      <vt:lpstr>    前端攻城师与SEO</vt:lpstr>
      <vt:lpstr>    第三章	实战分析</vt:lpstr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user598</dc:creator>
  <cp:keywords/>
  <dc:description/>
  <cp:lastModifiedBy>user598</cp:lastModifiedBy>
  <cp:revision>250</cp:revision>
  <dcterms:created xsi:type="dcterms:W3CDTF">2017-01-04T15:58:00Z</dcterms:created>
  <dcterms:modified xsi:type="dcterms:W3CDTF">2017-01-04T16:46:00Z</dcterms:modified>
</cp:coreProperties>
</file>